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4041"/>
        <w:gridCol w:w="495"/>
        <w:gridCol w:w="2711"/>
      </w:tblGrid>
      <w:tr w:rsidR="00A52DB8" w:rsidRPr="00667515" w:rsidTr="003F4375">
        <w:trPr>
          <w:trHeight w:val="70"/>
        </w:trPr>
        <w:tc>
          <w:tcPr>
            <w:tcW w:w="1134" w:type="dxa"/>
            <w:vMerge w:val="restart"/>
          </w:tcPr>
          <w:p w:rsidR="00A52DB8" w:rsidRPr="00667515" w:rsidRDefault="00A52DB8" w:rsidP="003F4375">
            <w:pPr>
              <w:rPr>
                <w:color w:val="000000"/>
                <w:sz w:val="28"/>
                <w:szCs w:val="28"/>
              </w:rPr>
            </w:pPr>
            <w:r w:rsidRPr="00667515">
              <w:rPr>
                <w:noProof/>
                <w:color w:val="000000"/>
                <w:sz w:val="28"/>
                <w:szCs w:val="28"/>
              </w:rPr>
              <w:drawing>
                <wp:inline distT="0" distB="0" distL="0" distR="0" wp14:anchorId="702D6D3E" wp14:editId="19C4DFD5">
                  <wp:extent cx="428625" cy="466725"/>
                  <wp:effectExtent l="0" t="0" r="9525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25" cy="46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1" w:type="dxa"/>
          </w:tcPr>
          <w:p w:rsidR="00A52DB8" w:rsidRPr="00AB0B29" w:rsidRDefault="00A52DB8" w:rsidP="00CC4614">
            <w:pPr>
              <w:pStyle w:val="NoSpacing"/>
              <w:rPr>
                <w:sz w:val="24"/>
                <w:szCs w:val="24"/>
              </w:rPr>
            </w:pPr>
            <w:r w:rsidRPr="00AB0B29">
              <w:rPr>
                <w:sz w:val="24"/>
                <w:szCs w:val="24"/>
              </w:rPr>
              <w:t>420-</w:t>
            </w:r>
            <w:r w:rsidR="00CC4614">
              <w:rPr>
                <w:sz w:val="24"/>
                <w:szCs w:val="24"/>
              </w:rPr>
              <w:t>623</w:t>
            </w:r>
            <w:r w:rsidRPr="00AB0B29">
              <w:rPr>
                <w:sz w:val="24"/>
                <w:szCs w:val="24"/>
              </w:rPr>
              <w:t xml:space="preserve"> Windows Networking</w:t>
            </w:r>
          </w:p>
        </w:tc>
        <w:tc>
          <w:tcPr>
            <w:tcW w:w="495" w:type="dxa"/>
          </w:tcPr>
          <w:p w:rsidR="00A52DB8" w:rsidRPr="00AB0B29" w:rsidRDefault="00A52DB8" w:rsidP="003F437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A52DB8" w:rsidRPr="00AB0B29" w:rsidRDefault="00A52DB8" w:rsidP="00CC4614">
            <w:pPr>
              <w:pStyle w:val="NoSpacing"/>
              <w:rPr>
                <w:sz w:val="24"/>
                <w:szCs w:val="24"/>
              </w:rPr>
            </w:pPr>
            <w:r w:rsidRPr="00AB0B29">
              <w:rPr>
                <w:sz w:val="24"/>
                <w:szCs w:val="24"/>
              </w:rPr>
              <w:t xml:space="preserve">Worth </w:t>
            </w:r>
            <w:r w:rsidR="00CC4614">
              <w:rPr>
                <w:sz w:val="24"/>
                <w:szCs w:val="24"/>
              </w:rPr>
              <w:t>7</w:t>
            </w:r>
            <w:r w:rsidRPr="00AB0B29">
              <w:rPr>
                <w:sz w:val="24"/>
                <w:szCs w:val="24"/>
              </w:rPr>
              <w:t>%</w:t>
            </w:r>
          </w:p>
        </w:tc>
      </w:tr>
      <w:tr w:rsidR="00A52DB8" w:rsidRPr="00667515" w:rsidTr="003F4375">
        <w:trPr>
          <w:trHeight w:val="229"/>
        </w:trPr>
        <w:tc>
          <w:tcPr>
            <w:tcW w:w="1134" w:type="dxa"/>
            <w:vMerge/>
          </w:tcPr>
          <w:p w:rsidR="00A52DB8" w:rsidRPr="00667515" w:rsidRDefault="00A52DB8" w:rsidP="003F4375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4041" w:type="dxa"/>
          </w:tcPr>
          <w:p w:rsidR="00A52DB8" w:rsidRPr="00AB0B29" w:rsidRDefault="00A52DB8" w:rsidP="00CC4614">
            <w:pPr>
              <w:pStyle w:val="NoSpacing"/>
              <w:rPr>
                <w:sz w:val="24"/>
                <w:szCs w:val="24"/>
              </w:rPr>
            </w:pPr>
            <w:r w:rsidRPr="00AB0B29">
              <w:rPr>
                <w:sz w:val="24"/>
                <w:szCs w:val="24"/>
              </w:rPr>
              <w:t>Winter 201</w:t>
            </w:r>
            <w:r w:rsidR="00CC4614">
              <w:rPr>
                <w:sz w:val="24"/>
                <w:szCs w:val="24"/>
              </w:rPr>
              <w:t>7</w:t>
            </w:r>
          </w:p>
        </w:tc>
        <w:tc>
          <w:tcPr>
            <w:tcW w:w="495" w:type="dxa"/>
          </w:tcPr>
          <w:p w:rsidR="00A52DB8" w:rsidRPr="00AB0B29" w:rsidRDefault="00A52DB8" w:rsidP="003F4375">
            <w:pPr>
              <w:pStyle w:val="NoSpacing"/>
              <w:rPr>
                <w:sz w:val="24"/>
                <w:szCs w:val="24"/>
              </w:rPr>
            </w:pPr>
          </w:p>
        </w:tc>
        <w:tc>
          <w:tcPr>
            <w:tcW w:w="2711" w:type="dxa"/>
          </w:tcPr>
          <w:p w:rsidR="00A52DB8" w:rsidRPr="00AB0B29" w:rsidRDefault="00A52DB8" w:rsidP="003F4375">
            <w:pPr>
              <w:pStyle w:val="NoSpacing"/>
              <w:rPr>
                <w:sz w:val="24"/>
                <w:szCs w:val="24"/>
              </w:rPr>
            </w:pPr>
          </w:p>
        </w:tc>
      </w:tr>
    </w:tbl>
    <w:p w:rsidR="000942EB" w:rsidRDefault="000942EB" w:rsidP="00A52DB8">
      <w:pPr>
        <w:jc w:val="center"/>
        <w:rPr>
          <w:sz w:val="28"/>
          <w:szCs w:val="28"/>
          <w:u w:val="single"/>
        </w:rPr>
      </w:pPr>
    </w:p>
    <w:p w:rsidR="00A52DB8" w:rsidRDefault="00A52DB8" w:rsidP="00A52DB8">
      <w:pPr>
        <w:jc w:val="center"/>
        <w:rPr>
          <w:sz w:val="28"/>
          <w:szCs w:val="28"/>
          <w:u w:val="single"/>
        </w:rPr>
      </w:pPr>
      <w:r w:rsidRPr="00B54C06">
        <w:rPr>
          <w:sz w:val="28"/>
          <w:szCs w:val="28"/>
          <w:u w:val="single"/>
        </w:rPr>
        <w:t>Assignment #</w:t>
      </w:r>
      <w:r w:rsidR="00CB1106">
        <w:rPr>
          <w:sz w:val="28"/>
          <w:szCs w:val="28"/>
          <w:u w:val="single"/>
        </w:rPr>
        <w:t>4</w:t>
      </w:r>
      <w:r w:rsidRPr="00B54C06">
        <w:rPr>
          <w:sz w:val="28"/>
          <w:szCs w:val="28"/>
          <w:u w:val="single"/>
        </w:rPr>
        <w:t xml:space="preserve">: </w:t>
      </w:r>
      <w:r w:rsidR="00CB1106">
        <w:rPr>
          <w:sz w:val="28"/>
          <w:szCs w:val="28"/>
          <w:u w:val="single"/>
        </w:rPr>
        <w:t>Understanding RAID</w:t>
      </w:r>
    </w:p>
    <w:p w:rsidR="00A52DB8" w:rsidRDefault="00A52DB8" w:rsidP="00443236"/>
    <w:p w:rsidR="00CB1106" w:rsidRDefault="00BE73B9" w:rsidP="00443236">
      <w:r w:rsidRPr="00BE73B9">
        <w:rPr>
          <w:b/>
          <w:u w:val="single"/>
        </w:rPr>
        <w:t>PowerShell script</w:t>
      </w:r>
      <w:r>
        <w:t>:</w:t>
      </w:r>
    </w:p>
    <w:p w:rsidR="003F0895" w:rsidRDefault="00443236" w:rsidP="00443236">
      <w:pPr>
        <w:pStyle w:val="ListParagraph"/>
        <w:numPr>
          <w:ilvl w:val="0"/>
          <w:numId w:val="1"/>
        </w:numPr>
      </w:pPr>
      <w:r>
        <w:t xml:space="preserve">Translate the complete text for Shakespeare’s </w:t>
      </w:r>
      <w:proofErr w:type="spellStart"/>
      <w:r>
        <w:t>MacBeth</w:t>
      </w:r>
      <w:proofErr w:type="spellEnd"/>
      <w:r>
        <w:t xml:space="preserve"> (provided in the assignment</w:t>
      </w:r>
      <w:r w:rsidR="00BE73B9">
        <w:t xml:space="preserve"> zip file</w:t>
      </w:r>
      <w:r>
        <w:t xml:space="preserve">) to ASCII codes (represented in binary).  The result will be a </w:t>
      </w:r>
      <w:proofErr w:type="spellStart"/>
      <w:r>
        <w:t>bitstring</w:t>
      </w:r>
      <w:proofErr w:type="spellEnd"/>
      <w:r>
        <w:t xml:space="preserve"> of approximately 8</w:t>
      </w:r>
      <w:r w:rsidR="00BE73B9">
        <w:t>00</w:t>
      </w:r>
      <w:r>
        <w:t>,</w:t>
      </w:r>
      <w:r w:rsidR="00BE73B9">
        <w:t>000</w:t>
      </w:r>
      <w:r>
        <w:t xml:space="preserve"> bits in length </w:t>
      </w:r>
    </w:p>
    <w:p w:rsidR="00443236" w:rsidRDefault="00443236" w:rsidP="00443236">
      <w:pPr>
        <w:pStyle w:val="ListParagraph"/>
        <w:numPr>
          <w:ilvl w:val="0"/>
          <w:numId w:val="1"/>
        </w:numPr>
      </w:pPr>
      <w:r>
        <w:t>Create and populate three files designed to mimic a RAID5 array:</w:t>
      </w:r>
    </w:p>
    <w:p w:rsidR="00443236" w:rsidRDefault="00443236" w:rsidP="00443236">
      <w:pPr>
        <w:pStyle w:val="ListParagraph"/>
        <w:numPr>
          <w:ilvl w:val="1"/>
          <w:numId w:val="1"/>
        </w:numPr>
      </w:pPr>
      <w:r>
        <w:t xml:space="preserve">A stripe1 file </w:t>
      </w:r>
      <w:r w:rsidR="00691F0C">
        <w:t xml:space="preserve">that will contain bit </w:t>
      </w:r>
      <w:r w:rsidR="00576DC0">
        <w:t>#</w:t>
      </w:r>
      <w:r w:rsidR="00691F0C">
        <w:t>1, bit</w:t>
      </w:r>
      <w:r w:rsidR="00576DC0">
        <w:t xml:space="preserve"> #</w:t>
      </w:r>
      <w:r w:rsidR="00691F0C">
        <w:t>3, parity #3, etc.</w:t>
      </w:r>
    </w:p>
    <w:p w:rsidR="00691F0C" w:rsidRDefault="00443236" w:rsidP="00DB3A29">
      <w:pPr>
        <w:pStyle w:val="ListParagraph"/>
        <w:numPr>
          <w:ilvl w:val="1"/>
          <w:numId w:val="1"/>
        </w:numPr>
      </w:pPr>
      <w:r>
        <w:t xml:space="preserve">A Stripe2 file </w:t>
      </w:r>
      <w:r w:rsidR="00691F0C">
        <w:t xml:space="preserve">that will contain bit </w:t>
      </w:r>
      <w:r w:rsidR="00576DC0">
        <w:t>#</w:t>
      </w:r>
      <w:r w:rsidR="00691F0C">
        <w:t>2</w:t>
      </w:r>
      <w:r w:rsidR="00691F0C">
        <w:t>,</w:t>
      </w:r>
      <w:r w:rsidR="00691F0C">
        <w:t xml:space="preserve"> parity #2, bit #5, etc.</w:t>
      </w:r>
    </w:p>
    <w:p w:rsidR="00443236" w:rsidRDefault="00691F0C" w:rsidP="00995AD9">
      <w:pPr>
        <w:pStyle w:val="ListParagraph"/>
        <w:numPr>
          <w:ilvl w:val="1"/>
          <w:numId w:val="1"/>
        </w:numPr>
      </w:pPr>
      <w:r>
        <w:t xml:space="preserve">A Stripe3 file </w:t>
      </w:r>
      <w:r w:rsidR="00576DC0">
        <w:t xml:space="preserve">that will contain </w:t>
      </w:r>
      <w:r>
        <w:t>parity #1, bit #4, bit #6, etc.</w:t>
      </w:r>
    </w:p>
    <w:p w:rsidR="00691F0C" w:rsidRDefault="00691F0C" w:rsidP="00691F0C">
      <w:pPr>
        <w:pStyle w:val="ListParagraph"/>
        <w:ind w:left="1440"/>
      </w:pPr>
    </w:p>
    <w:p w:rsidR="00443236" w:rsidRDefault="00443236" w:rsidP="00443236">
      <w:pPr>
        <w:pStyle w:val="ListParagraph"/>
        <w:numPr>
          <w:ilvl w:val="0"/>
          <w:numId w:val="1"/>
        </w:numPr>
      </w:pPr>
      <w:r>
        <w:t xml:space="preserve">Simulate a catastrophic disk failure: </w:t>
      </w:r>
      <w:r w:rsidR="00576DC0">
        <w:t>Delete a random disk (get-Random)</w:t>
      </w:r>
      <w:r>
        <w:t>.  Rebuild the RAID array</w:t>
      </w:r>
      <w:r w:rsidR="00BE73B9">
        <w:t xml:space="preserve"> using </w:t>
      </w:r>
      <w:r w:rsidR="00576DC0">
        <w:t>the two remaining disks</w:t>
      </w:r>
      <w:r>
        <w:t>.</w:t>
      </w:r>
    </w:p>
    <w:p w:rsidR="00A250E1" w:rsidRDefault="00A250E1" w:rsidP="00443236">
      <w:pPr>
        <w:pStyle w:val="ListParagraph"/>
        <w:numPr>
          <w:ilvl w:val="0"/>
          <w:numId w:val="1"/>
        </w:numPr>
      </w:pPr>
      <w:r>
        <w:t xml:space="preserve">Using the </w:t>
      </w:r>
      <w:r w:rsidR="00576DC0">
        <w:t>rebuilt array</w:t>
      </w:r>
      <w:r>
        <w:t>, convert the contents back to text and store the result into a new file.</w:t>
      </w:r>
    </w:p>
    <w:p w:rsidR="00443236" w:rsidRDefault="00443236" w:rsidP="00443236"/>
    <w:p w:rsidR="00443236" w:rsidRPr="00BE73B9" w:rsidRDefault="00443236" w:rsidP="00443236">
      <w:pPr>
        <w:rPr>
          <w:b/>
          <w:u w:val="single"/>
        </w:rPr>
      </w:pPr>
      <w:r w:rsidRPr="00BE73B9">
        <w:rPr>
          <w:b/>
          <w:u w:val="single"/>
        </w:rPr>
        <w:t xml:space="preserve">Grading: </w:t>
      </w:r>
    </w:p>
    <w:p w:rsidR="00BE73B9" w:rsidRDefault="00576DC0" w:rsidP="00BE73B9">
      <w:pPr>
        <w:pStyle w:val="ListParagraph"/>
        <w:numPr>
          <w:ilvl w:val="0"/>
          <w:numId w:val="2"/>
        </w:numPr>
      </w:pPr>
      <w:r>
        <w:t>10</w:t>
      </w:r>
      <w:r w:rsidR="00BE73B9">
        <w:t xml:space="preserve">0%: Does the rebuilt stripe file match the original using </w:t>
      </w:r>
      <w:r w:rsidR="000942EB">
        <w:t xml:space="preserve">the </w:t>
      </w:r>
      <w:proofErr w:type="spellStart"/>
      <w:r w:rsidR="00BE73B9">
        <w:t>WinMerge</w:t>
      </w:r>
      <w:proofErr w:type="spellEnd"/>
      <w:r w:rsidR="00BE73B9">
        <w:t xml:space="preserve"> </w:t>
      </w:r>
      <w:r w:rsidR="000942EB">
        <w:t xml:space="preserve">application </w:t>
      </w:r>
      <w:r w:rsidR="00BE73B9">
        <w:t>as the judge.  There is</w:t>
      </w:r>
      <w:r w:rsidR="000942EB">
        <w:t xml:space="preserve"> no room for interpretation</w:t>
      </w:r>
      <w:r w:rsidR="00BE73B9">
        <w:t xml:space="preserve">, </w:t>
      </w:r>
      <w:proofErr w:type="spellStart"/>
      <w:r w:rsidR="00BE73B9">
        <w:t>WinMerge</w:t>
      </w:r>
      <w:proofErr w:type="spellEnd"/>
      <w:r w:rsidR="00BE73B9">
        <w:t xml:space="preserve"> must report that the two files as </w:t>
      </w:r>
      <w:r w:rsidR="00BE73B9">
        <w:rPr>
          <w:u w:val="single"/>
        </w:rPr>
        <w:t>exactly</w:t>
      </w:r>
      <w:r w:rsidR="00BE73B9" w:rsidRPr="00BE73B9">
        <w:t xml:space="preserve"> </w:t>
      </w:r>
      <w:r w:rsidR="00BE73B9">
        <w:t>identical or the grade is 0.</w:t>
      </w:r>
    </w:p>
    <w:p w:rsidR="00576DC0" w:rsidRDefault="00576DC0" w:rsidP="00BE73B9">
      <w:pPr>
        <w:pStyle w:val="ListParagraph"/>
        <w:numPr>
          <w:ilvl w:val="0"/>
          <w:numId w:val="2"/>
        </w:numPr>
      </w:pPr>
      <w:r>
        <w:t>Bonus (50%):  Be in the top 10% of the entire class in terms of total runtime (as measured with Measure-Command)</w:t>
      </w:r>
    </w:p>
    <w:p w:rsidR="00A250E1" w:rsidRDefault="00A250E1" w:rsidP="00A250E1"/>
    <w:p w:rsidR="00A632E7" w:rsidRPr="0020058E" w:rsidRDefault="00A250E1" w:rsidP="00A250E1">
      <w:pPr>
        <w:rPr>
          <w:b/>
          <w:u w:val="single"/>
        </w:rPr>
      </w:pPr>
      <w:r w:rsidRPr="0020058E">
        <w:rPr>
          <w:b/>
          <w:u w:val="single"/>
        </w:rPr>
        <w:t>NOTE</w:t>
      </w:r>
      <w:r w:rsidR="00A632E7" w:rsidRPr="0020058E">
        <w:rPr>
          <w:b/>
          <w:u w:val="single"/>
        </w:rPr>
        <w:t>S</w:t>
      </w:r>
      <w:r w:rsidRPr="0020058E">
        <w:rPr>
          <w:b/>
          <w:u w:val="single"/>
        </w:rPr>
        <w:t xml:space="preserve">: </w:t>
      </w:r>
    </w:p>
    <w:p w:rsidR="00A250E1" w:rsidRDefault="00A250E1" w:rsidP="00A632E7">
      <w:pPr>
        <w:pStyle w:val="ListParagraph"/>
        <w:numPr>
          <w:ilvl w:val="0"/>
          <w:numId w:val="4"/>
        </w:numPr>
      </w:pPr>
      <w:r>
        <w:t>Your script must run to completion in under 10 minutes</w:t>
      </w:r>
      <w:r w:rsidR="0020058E">
        <w:t xml:space="preserve"> (you are doing something VERY wrong if this is a hard requirement to meet)</w:t>
      </w:r>
      <w:r>
        <w:t>.</w:t>
      </w:r>
    </w:p>
    <w:p w:rsidR="00A632E7" w:rsidRDefault="00A632E7" w:rsidP="00A632E7">
      <w:pPr>
        <w:pStyle w:val="ListParagraph"/>
        <w:numPr>
          <w:ilvl w:val="0"/>
          <w:numId w:val="4"/>
        </w:numPr>
      </w:pPr>
      <w:r>
        <w:t xml:space="preserve">Your script should </w:t>
      </w:r>
      <w:r w:rsidRPr="0020058E">
        <w:rPr>
          <w:u w:val="single"/>
        </w:rPr>
        <w:t>read</w:t>
      </w:r>
      <w:r>
        <w:t xml:space="preserve"> line-by-line using an iterator o</w:t>
      </w:r>
      <w:r w:rsidR="0020058E">
        <w:t>f some sort, do not simply read</w:t>
      </w:r>
      <w:r>
        <w:t xml:space="preserve"> everything into memory</w:t>
      </w:r>
    </w:p>
    <w:p w:rsidR="00A632E7" w:rsidRDefault="00A632E7" w:rsidP="00A632E7">
      <w:pPr>
        <w:pStyle w:val="ListParagraph"/>
        <w:numPr>
          <w:ilvl w:val="0"/>
          <w:numId w:val="4"/>
        </w:numPr>
      </w:pPr>
      <w:r>
        <w:t xml:space="preserve">Your script should </w:t>
      </w:r>
      <w:r w:rsidRPr="0020058E">
        <w:rPr>
          <w:u w:val="single"/>
        </w:rPr>
        <w:t>write</w:t>
      </w:r>
      <w:r>
        <w:t xml:space="preserve"> line-by-line using an iterator o</w:t>
      </w:r>
      <w:r w:rsidR="0020058E">
        <w:t xml:space="preserve">f some sort, do not simply keep </w:t>
      </w:r>
      <w:r>
        <w:t>everything in memory</w:t>
      </w:r>
      <w:r w:rsidR="0020058E">
        <w:t xml:space="preserve"> and do one write at the end</w:t>
      </w:r>
      <w:r>
        <w:t>.</w:t>
      </w:r>
    </w:p>
    <w:p w:rsidR="00A52DB8" w:rsidRDefault="00A52DB8" w:rsidP="00A52DB8">
      <w:pPr>
        <w:pStyle w:val="ListParagraph"/>
        <w:numPr>
          <w:ilvl w:val="0"/>
          <w:numId w:val="4"/>
        </w:numPr>
      </w:pPr>
      <w:bookmarkStart w:id="0" w:name="_GoBack"/>
      <w:bookmarkEnd w:id="0"/>
      <w:r>
        <w:t xml:space="preserve">If you are using Windows 7, upgrade to PowerShell v4.0 – it will save you HOURS of frustration: </w:t>
      </w:r>
      <w:hyperlink r:id="rId6" w:history="1">
        <w:r w:rsidRPr="004E46CA">
          <w:rPr>
            <w:rStyle w:val="Hyperlink"/>
          </w:rPr>
          <w:t>http://social.technet.microsoft.com/wiki/contents/articles/21016.how-to-install-windows-powershell-4-0.aspx</w:t>
        </w:r>
      </w:hyperlink>
      <w:r>
        <w:t xml:space="preserve">.  Use the </w:t>
      </w:r>
      <w:r w:rsidRPr="00A52DB8">
        <w:t>$</w:t>
      </w:r>
      <w:proofErr w:type="spellStart"/>
      <w:r w:rsidRPr="00A52DB8">
        <w:t>PSVersionTable</w:t>
      </w:r>
      <w:proofErr w:type="spellEnd"/>
      <w:r>
        <w:t xml:space="preserve"> system variable to check your installed version.</w:t>
      </w:r>
    </w:p>
    <w:p w:rsidR="00A250E1" w:rsidRPr="0020058E" w:rsidRDefault="00A52DB8" w:rsidP="00443236">
      <w:pPr>
        <w:rPr>
          <w:b/>
          <w:u w:val="single"/>
        </w:rPr>
      </w:pPr>
      <w:r>
        <w:br w:type="page"/>
      </w:r>
      <w:r w:rsidR="00A250E1" w:rsidRPr="0020058E">
        <w:rPr>
          <w:b/>
          <w:u w:val="single"/>
        </w:rPr>
        <w:lastRenderedPageBreak/>
        <w:t>Submission:</w:t>
      </w:r>
    </w:p>
    <w:p w:rsidR="00A250E1" w:rsidRDefault="00A250E1" w:rsidP="00443236">
      <w:r>
        <w:t>A zip file containing:</w:t>
      </w:r>
    </w:p>
    <w:p w:rsidR="00A250E1" w:rsidRDefault="00A250E1" w:rsidP="00A250E1">
      <w:pPr>
        <w:pStyle w:val="ListParagraph"/>
        <w:numPr>
          <w:ilvl w:val="0"/>
          <w:numId w:val="3"/>
        </w:numPr>
      </w:pPr>
      <w:r>
        <w:t>Your script (with appropriate comments)</w:t>
      </w:r>
    </w:p>
    <w:p w:rsidR="00A250E1" w:rsidRDefault="00A250E1" w:rsidP="00A250E1">
      <w:pPr>
        <w:pStyle w:val="ListParagraph"/>
        <w:numPr>
          <w:ilvl w:val="0"/>
          <w:numId w:val="3"/>
        </w:numPr>
      </w:pPr>
      <w:r>
        <w:t>Your three original RAID5 files plus the rebuilt file</w:t>
      </w:r>
    </w:p>
    <w:p w:rsidR="00A250E1" w:rsidRDefault="00A250E1" w:rsidP="00A250E1">
      <w:pPr>
        <w:pStyle w:val="ListParagraph"/>
        <w:numPr>
          <w:ilvl w:val="0"/>
          <w:numId w:val="3"/>
        </w:numPr>
      </w:pPr>
      <w:r>
        <w:t>The re-generated copy of the input file.  Note that this MUST match the original distributed with the assignment – double-check before submitting!</w:t>
      </w:r>
    </w:p>
    <w:p w:rsidR="00443236" w:rsidRDefault="00443236"/>
    <w:p w:rsidR="00A52DB8" w:rsidRPr="0020058E" w:rsidRDefault="00A52DB8">
      <w:pPr>
        <w:rPr>
          <w:b/>
          <w:u w:val="single"/>
        </w:rPr>
      </w:pPr>
      <w:r w:rsidRPr="0020058E">
        <w:rPr>
          <w:b/>
          <w:u w:val="single"/>
        </w:rPr>
        <w:t>Helpful Hints</w:t>
      </w:r>
      <w:r w:rsidR="00FA529D" w:rsidRPr="0020058E">
        <w:rPr>
          <w:b/>
          <w:u w:val="single"/>
        </w:rPr>
        <w:t>/Resources</w:t>
      </w:r>
      <w:r w:rsidRPr="0020058E">
        <w:rPr>
          <w:b/>
          <w:u w:val="single"/>
        </w:rPr>
        <w:t>:</w:t>
      </w:r>
    </w:p>
    <w:p w:rsidR="00FA529D" w:rsidRDefault="00FA529D" w:rsidP="00FA529D">
      <w:pPr>
        <w:pStyle w:val="ListParagraph"/>
        <w:numPr>
          <w:ilvl w:val="0"/>
          <w:numId w:val="5"/>
        </w:numPr>
      </w:pPr>
      <w:proofErr w:type="spellStart"/>
      <w:r>
        <w:t>WinMerge</w:t>
      </w:r>
      <w:proofErr w:type="spellEnd"/>
      <w:r>
        <w:t xml:space="preserve">: </w:t>
      </w:r>
      <w:hyperlink r:id="rId7" w:history="1">
        <w:r w:rsidRPr="003E1598">
          <w:rPr>
            <w:rStyle w:val="Hyperlink"/>
          </w:rPr>
          <w:t>http://winmerge.org/</w:t>
        </w:r>
      </w:hyperlink>
    </w:p>
    <w:p w:rsidR="00A52DB8" w:rsidRDefault="00A52DB8" w:rsidP="00A52DB8">
      <w:pPr>
        <w:pStyle w:val="ListParagraph"/>
        <w:numPr>
          <w:ilvl w:val="0"/>
          <w:numId w:val="5"/>
        </w:numPr>
      </w:pPr>
      <w:r>
        <w:t xml:space="preserve">ASCII table: </w:t>
      </w:r>
      <w:hyperlink r:id="rId8" w:history="1">
        <w:r w:rsidRPr="004E46CA">
          <w:rPr>
            <w:rStyle w:val="Hyperlink"/>
          </w:rPr>
          <w:t>https://simple.wikipedia.org/wiki/ASCII</w:t>
        </w:r>
      </w:hyperlink>
    </w:p>
    <w:p w:rsidR="00A52DB8" w:rsidRDefault="00A52DB8" w:rsidP="00A52DB8">
      <w:pPr>
        <w:pStyle w:val="ListParagraph"/>
        <w:numPr>
          <w:ilvl w:val="0"/>
          <w:numId w:val="5"/>
        </w:numPr>
      </w:pPr>
      <w:r>
        <w:t xml:space="preserve">Reference: Working with hash tables: </w:t>
      </w:r>
      <w:hyperlink r:id="rId9" w:history="1">
        <w:r w:rsidRPr="004E46CA">
          <w:rPr>
            <w:rStyle w:val="Hyperlink"/>
          </w:rPr>
          <w:t>https://technet.microsoft.com/en-us/library/ee692803.aspx</w:t>
        </w:r>
      </w:hyperlink>
    </w:p>
    <w:p w:rsidR="00A52DB8" w:rsidRDefault="00A52DB8" w:rsidP="00A52DB8">
      <w:pPr>
        <w:pStyle w:val="ListParagraph"/>
        <w:numPr>
          <w:ilvl w:val="0"/>
          <w:numId w:val="5"/>
        </w:numPr>
      </w:pPr>
      <w:r>
        <w:t xml:space="preserve">Using System::IO::File to do streaming read/write: </w:t>
      </w:r>
      <w:hyperlink r:id="rId10" w:history="1">
        <w:r w:rsidRPr="004E46CA">
          <w:rPr>
            <w:rStyle w:val="Hyperlink"/>
          </w:rPr>
          <w:t>http://stackoverflow.com/questions/4192072/how-to-process-a-file-in-powershell-line-by-line-as-a-stream</w:t>
        </w:r>
      </w:hyperlink>
    </w:p>
    <w:p w:rsidR="00A52DB8" w:rsidRDefault="00A52DB8" w:rsidP="00A52DB8">
      <w:pPr>
        <w:pStyle w:val="ListParagraph"/>
        <w:numPr>
          <w:ilvl w:val="0"/>
          <w:numId w:val="5"/>
        </w:numPr>
      </w:pPr>
      <w:r>
        <w:t xml:space="preserve">Array slicing: </w:t>
      </w:r>
      <w:hyperlink r:id="rId11" w:history="1">
        <w:r w:rsidRPr="004E46CA">
          <w:rPr>
            <w:rStyle w:val="Hyperlink"/>
          </w:rPr>
          <w:t>http://softwaresalariman.blogspot.ca/2007/12/slicing-powershell-arrays-and-ranges.html</w:t>
        </w:r>
      </w:hyperlink>
    </w:p>
    <w:p w:rsidR="00A52DB8" w:rsidRDefault="00A52DB8" w:rsidP="00A52DB8">
      <w:pPr>
        <w:pStyle w:val="ListParagraph"/>
        <w:numPr>
          <w:ilvl w:val="0"/>
          <w:numId w:val="5"/>
        </w:numPr>
      </w:pPr>
      <w:r>
        <w:t xml:space="preserve">Converting decimals to chars (and back): </w:t>
      </w:r>
      <w:hyperlink r:id="rId12" w:history="1">
        <w:r w:rsidRPr="004E46CA">
          <w:rPr>
            <w:rStyle w:val="Hyperlink"/>
          </w:rPr>
          <w:t>http://powershell.com/cs/blogs/tips/archive/2009/03/06/converting-ascii-and-characters.aspx</w:t>
        </w:r>
      </w:hyperlink>
    </w:p>
    <w:p w:rsidR="00A52DB8" w:rsidRDefault="00A52DB8" w:rsidP="00A52DB8">
      <w:pPr>
        <w:pStyle w:val="ListParagraph"/>
      </w:pPr>
    </w:p>
    <w:sectPr w:rsidR="00A52D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C4BC6"/>
    <w:multiLevelType w:val="hybridMultilevel"/>
    <w:tmpl w:val="4F840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B34D3E"/>
    <w:multiLevelType w:val="hybridMultilevel"/>
    <w:tmpl w:val="27182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040B7F"/>
    <w:multiLevelType w:val="hybridMultilevel"/>
    <w:tmpl w:val="7F22A6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ED805CE"/>
    <w:multiLevelType w:val="hybridMultilevel"/>
    <w:tmpl w:val="B3FC4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1C13A0"/>
    <w:multiLevelType w:val="hybridMultilevel"/>
    <w:tmpl w:val="403CA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236"/>
    <w:rsid w:val="000942EB"/>
    <w:rsid w:val="001E167F"/>
    <w:rsid w:val="0020058E"/>
    <w:rsid w:val="003F0895"/>
    <w:rsid w:val="00443236"/>
    <w:rsid w:val="00576DC0"/>
    <w:rsid w:val="00691F0C"/>
    <w:rsid w:val="00A250E1"/>
    <w:rsid w:val="00A52DB8"/>
    <w:rsid w:val="00A632E7"/>
    <w:rsid w:val="00BE73B9"/>
    <w:rsid w:val="00CB1106"/>
    <w:rsid w:val="00CC4614"/>
    <w:rsid w:val="00FA5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B1ED7"/>
  <w15:chartTrackingRefBased/>
  <w15:docId w15:val="{2A039E16-989F-4E85-A410-BFAC5DF40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323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2DB8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A52DB8"/>
    <w:pPr>
      <w:spacing w:after="0" w:line="240" w:lineRule="auto"/>
      <w:ind w:left="370" w:right="366" w:hanging="10"/>
    </w:pPr>
    <w:rPr>
      <w:rFonts w:eastAsia="Times New Roman" w:cs="Times New Roman"/>
      <w:color w:val="231F20"/>
      <w:sz w:val="20"/>
      <w:lang w:val="en-CA" w:eastAsia="en-CA"/>
    </w:rPr>
  </w:style>
  <w:style w:type="table" w:styleId="TableGrid">
    <w:name w:val="Table Grid"/>
    <w:basedOn w:val="TableNormal"/>
    <w:uiPriority w:val="59"/>
    <w:rsid w:val="00A52DB8"/>
    <w:pPr>
      <w:spacing w:after="0" w:line="240" w:lineRule="auto"/>
    </w:pPr>
    <w:rPr>
      <w:rFonts w:eastAsiaTheme="minorEastAsia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mple.wikipedia.org/wiki/ASCII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inmerge.org/" TargetMode="External"/><Relationship Id="rId12" Type="http://schemas.openxmlformats.org/officeDocument/2006/relationships/hyperlink" Target="http://powershell.com/cs/blogs/tips/archive/2009/03/06/converting-ascii-and-characters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ocial.technet.microsoft.com/wiki/contents/articles/21016.how-to-install-windows-powershell-4-0.aspx" TargetMode="External"/><Relationship Id="rId11" Type="http://schemas.openxmlformats.org/officeDocument/2006/relationships/hyperlink" Target="http://softwaresalariman.blogspot.ca/2007/12/slicing-powershell-arrays-and-ranges.html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stackoverflow.com/questions/4192072/how-to-process-a-file-in-powershell-line-by-line-as-a-strea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echnet.microsoft.com/en-us/library/ee692803.aspx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FB229BE9</Template>
  <TotalTime>1346</TotalTime>
  <Pages>1</Pages>
  <Words>493</Words>
  <Characters>2814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Matthews</dc:creator>
  <cp:keywords/>
  <dc:description/>
  <cp:lastModifiedBy>Jim Matthews</cp:lastModifiedBy>
  <cp:revision>10</cp:revision>
  <cp:lastPrinted>2016-02-08T03:39:00Z</cp:lastPrinted>
  <dcterms:created xsi:type="dcterms:W3CDTF">2016-02-07T05:22:00Z</dcterms:created>
  <dcterms:modified xsi:type="dcterms:W3CDTF">2017-02-23T18:31:00Z</dcterms:modified>
</cp:coreProperties>
</file>