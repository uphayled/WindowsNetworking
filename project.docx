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93" w:rsidRDefault="00F068D4" w:rsidP="00A47CF3">
      <w:pPr>
        <w:pStyle w:val="Title"/>
        <w:jc w:val="center"/>
      </w:pPr>
      <w:r>
        <w:t>Semester Project</w:t>
      </w:r>
    </w:p>
    <w:p w:rsidR="00F068D4" w:rsidRDefault="00F068D4"/>
    <w:p w:rsidR="00F068D4" w:rsidRDefault="00F068D4">
      <w:r>
        <w:t xml:space="preserve">There are two parts: </w:t>
      </w:r>
    </w:p>
    <w:p w:rsidR="00F068D4" w:rsidRDefault="00F068D4" w:rsidP="00F068D4">
      <w:pPr>
        <w:pStyle w:val="ListParagraph"/>
        <w:numPr>
          <w:ilvl w:val="0"/>
          <w:numId w:val="1"/>
        </w:numPr>
      </w:pPr>
      <w:r>
        <w:t>An essay portion (done individually).</w:t>
      </w:r>
    </w:p>
    <w:p w:rsidR="00F068D4" w:rsidRDefault="00F068D4" w:rsidP="00F068D4">
      <w:pPr>
        <w:pStyle w:val="ListParagraph"/>
        <w:numPr>
          <w:ilvl w:val="0"/>
          <w:numId w:val="1"/>
        </w:numPr>
      </w:pPr>
      <w:r>
        <w:t xml:space="preserve">A team </w:t>
      </w:r>
      <w:r w:rsidR="00005D2F">
        <w:t xml:space="preserve">(2) </w:t>
      </w:r>
      <w:r>
        <w:t xml:space="preserve">presentation on some novel Windows Networking functionality.  </w:t>
      </w:r>
    </w:p>
    <w:p w:rsidR="00F068D4" w:rsidRDefault="00F068D4" w:rsidP="00F068D4"/>
    <w:p w:rsidR="00F068D4" w:rsidRDefault="00F068D4" w:rsidP="00F068D4">
      <w:pPr>
        <w:pStyle w:val="Heading1"/>
      </w:pPr>
      <w:r>
        <w:t>Essay</w:t>
      </w:r>
    </w:p>
    <w:p w:rsidR="00F068D4" w:rsidRDefault="00F068D4" w:rsidP="00F068D4"/>
    <w:p w:rsidR="00F068D4" w:rsidRDefault="00F068D4" w:rsidP="00F068D4">
      <w:r>
        <w:t>Scored out of 10.</w:t>
      </w:r>
    </w:p>
    <w:p w:rsidR="00F068D4" w:rsidRDefault="00A47CF3" w:rsidP="00F068D4">
      <w:r>
        <w:t xml:space="preserve">A </w:t>
      </w:r>
      <w:r w:rsidR="00F068D4">
        <w:t xml:space="preserve">500 word essay (in your own words) contrasting some network component that we covered in </w:t>
      </w:r>
      <w:r w:rsidR="00F068D4" w:rsidRPr="007D3E83">
        <w:rPr>
          <w:u w:val="single"/>
        </w:rPr>
        <w:t>both</w:t>
      </w:r>
      <w:r w:rsidR="00F068D4">
        <w:t xml:space="preserve"> UNIX and Windows (ex. </w:t>
      </w:r>
      <w:r w:rsidR="007D3E83">
        <w:t xml:space="preserve">Windows </w:t>
      </w:r>
      <w:r w:rsidR="00F068D4">
        <w:t>DNS</w:t>
      </w:r>
      <w:r w:rsidR="007D3E83">
        <w:t xml:space="preserve"> vs named/bind</w:t>
      </w:r>
      <w:r w:rsidR="00F068D4">
        <w:t xml:space="preserve">, </w:t>
      </w:r>
      <w:r w:rsidR="007D3E83">
        <w:t>Windows F</w:t>
      </w:r>
      <w:r w:rsidR="00F068D4">
        <w:t>irewall</w:t>
      </w:r>
      <w:r w:rsidR="007D3E83">
        <w:t xml:space="preserve"> vs </w:t>
      </w:r>
      <w:proofErr w:type="spellStart"/>
      <w:r w:rsidR="007D3E83">
        <w:t>IPTables</w:t>
      </w:r>
      <w:proofErr w:type="spellEnd"/>
      <w:r w:rsidR="00F068D4">
        <w:t>,</w:t>
      </w:r>
      <w:r>
        <w:t xml:space="preserve"> </w:t>
      </w:r>
      <w:r w:rsidR="007D3E83">
        <w:t>IIS vs Apache</w:t>
      </w:r>
      <w:r>
        <w:t>,</w:t>
      </w:r>
      <w:r w:rsidR="00F068D4">
        <w:t xml:space="preserve"> </w:t>
      </w:r>
      <w:r w:rsidR="007D3E83">
        <w:t xml:space="preserve">PowerShell vs Bash </w:t>
      </w:r>
      <w:r w:rsidR="00F068D4">
        <w:t xml:space="preserve">scripting language, </w:t>
      </w:r>
      <w:proofErr w:type="spellStart"/>
      <w:r w:rsidR="00F068D4">
        <w:t>etc</w:t>
      </w:r>
      <w:proofErr w:type="spellEnd"/>
      <w:r w:rsidR="00F068D4">
        <w:t>).  The essay should express your opinions about the pros and the cons of both technologies along with a statement about which you consider superior.</w:t>
      </w:r>
    </w:p>
    <w:p w:rsidR="00F068D4" w:rsidRDefault="00F068D4" w:rsidP="00F068D4">
      <w:r>
        <w:t>The only valid sources</w:t>
      </w:r>
      <w:r w:rsidR="00A47CF3">
        <w:t xml:space="preserve"> are the course material itself (the UNIX course notes are still available on Lea should you wish to consult them).</w:t>
      </w:r>
    </w:p>
    <w:p w:rsidR="00F068D4" w:rsidRDefault="00A47CF3" w:rsidP="00F068D4">
      <w:r>
        <w:rPr>
          <w:u w:val="single"/>
        </w:rPr>
        <w:t xml:space="preserve">Your essays </w:t>
      </w:r>
      <w:r w:rsidR="00F068D4" w:rsidRPr="00A47CF3">
        <w:rPr>
          <w:u w:val="single"/>
        </w:rPr>
        <w:t xml:space="preserve">will be closely </w:t>
      </w:r>
      <w:r>
        <w:rPr>
          <w:u w:val="single"/>
        </w:rPr>
        <w:t xml:space="preserve">checked </w:t>
      </w:r>
      <w:r w:rsidR="00F068D4" w:rsidRPr="00A47CF3">
        <w:rPr>
          <w:u w:val="single"/>
        </w:rPr>
        <w:t>for plagiarism, just don’t</w:t>
      </w:r>
      <w:r w:rsidR="00F068D4">
        <w:t>.</w:t>
      </w:r>
    </w:p>
    <w:p w:rsidR="00F068D4" w:rsidRDefault="00A47CF3" w:rsidP="00F068D4">
      <w:r>
        <w:t>Your</w:t>
      </w:r>
      <w:r w:rsidR="00B211F5">
        <w:t xml:space="preserve"> grade will reflect how much understandi</w:t>
      </w:r>
      <w:r>
        <w:t xml:space="preserve">ng of the topic you demonstrate.  </w:t>
      </w:r>
      <w:r w:rsidRPr="007D3E83">
        <w:rPr>
          <w:u w:val="single"/>
        </w:rPr>
        <w:t xml:space="preserve">Depth of analysis is the key to </w:t>
      </w:r>
      <w:r w:rsidR="007D3E83" w:rsidRPr="007D3E83">
        <w:rPr>
          <w:u w:val="single"/>
        </w:rPr>
        <w:t>a good grade</w:t>
      </w:r>
      <w:r>
        <w:t>.</w:t>
      </w:r>
    </w:p>
    <w:p w:rsidR="00B211F5" w:rsidRPr="00F068D4" w:rsidRDefault="00B211F5" w:rsidP="00F068D4"/>
    <w:p w:rsidR="00005D2F" w:rsidRDefault="00005D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068D4" w:rsidRDefault="00F068D4" w:rsidP="00F068D4">
      <w:pPr>
        <w:pStyle w:val="Heading1"/>
      </w:pPr>
      <w:r>
        <w:lastRenderedPageBreak/>
        <w:t>Presentation</w:t>
      </w:r>
    </w:p>
    <w:p w:rsidR="00F068D4" w:rsidRDefault="00F068D4" w:rsidP="00F068D4"/>
    <w:p w:rsidR="00B211F5" w:rsidRDefault="00005D2F" w:rsidP="00F068D4">
      <w:r>
        <w:t>Teams:</w:t>
      </w:r>
      <w:r w:rsidR="00B114F1">
        <w:t xml:space="preserve">  Teams of 2, inform me ASAP of the team members</w:t>
      </w:r>
    </w:p>
    <w:p w:rsidR="007D3E83" w:rsidRDefault="007D3E83" w:rsidP="00F068D4"/>
    <w:p w:rsidR="00F068D4" w:rsidRDefault="00F068D4" w:rsidP="00F068D4">
      <w:r>
        <w:t xml:space="preserve">Scored out of 10 – (50% </w:t>
      </w:r>
      <w:r w:rsidR="00A47CF3">
        <w:t xml:space="preserve">for the </w:t>
      </w:r>
      <w:r>
        <w:t xml:space="preserve">demo, 50% </w:t>
      </w:r>
      <w:r w:rsidR="00A47CF3">
        <w:t xml:space="preserve">for </w:t>
      </w:r>
      <w:r>
        <w:t>presentation</w:t>
      </w:r>
      <w:r w:rsidR="00A47CF3">
        <w:t xml:space="preserve"> content</w:t>
      </w:r>
      <w:r>
        <w:t>)</w:t>
      </w:r>
    </w:p>
    <w:p w:rsidR="00B114F1" w:rsidRDefault="00B114F1" w:rsidP="00F068D4"/>
    <w:p w:rsidR="00F068D4" w:rsidRDefault="00F068D4" w:rsidP="00F068D4">
      <w:r>
        <w:t xml:space="preserve">Research and present a Networking topic to the class (along with a </w:t>
      </w:r>
      <w:r w:rsidR="008A1B85">
        <w:t xml:space="preserve">live </w:t>
      </w:r>
      <w:r>
        <w:t xml:space="preserve">demo).  Total presentation time </w:t>
      </w:r>
      <w:r w:rsidR="008A1B85">
        <w:t xml:space="preserve">should be </w:t>
      </w:r>
      <w:r>
        <w:t>10</w:t>
      </w:r>
      <w:r w:rsidR="00005D2F">
        <w:t>-15</w:t>
      </w:r>
      <w:r>
        <w:t xml:space="preserve"> minutes.  The work should be shared evenly, please see me (privately) if you feel this was not done.</w:t>
      </w:r>
    </w:p>
    <w:p w:rsidR="00D366D8" w:rsidRDefault="00D366D8" w:rsidP="00F068D4"/>
    <w:p w:rsidR="00F068D4" w:rsidRDefault="00F068D4" w:rsidP="00F068D4">
      <w:r>
        <w:t xml:space="preserve">You may not present a topic that was taught in the class (ex. </w:t>
      </w:r>
      <w:r w:rsidR="00B211F5">
        <w:t>Basics of DHCP)</w:t>
      </w:r>
      <w:r w:rsidR="008A1B85">
        <w:t>.  Examples of topics that might be interesting:</w:t>
      </w:r>
    </w:p>
    <w:p w:rsidR="008A1B85" w:rsidRDefault="008A1B85" w:rsidP="008A1B85">
      <w:pPr>
        <w:pStyle w:val="ListParagraph"/>
        <w:numPr>
          <w:ilvl w:val="0"/>
          <w:numId w:val="2"/>
        </w:numPr>
      </w:pPr>
      <w:r>
        <w:t>DNS Security (</w:t>
      </w:r>
      <w:proofErr w:type="spellStart"/>
      <w:r>
        <w:t>DNSSec</w:t>
      </w:r>
      <w:proofErr w:type="spellEnd"/>
      <w:r>
        <w:t>): What it is, what problem it solves, how to implement it in Windows.</w:t>
      </w:r>
    </w:p>
    <w:p w:rsidR="008A1B85" w:rsidRDefault="008A1B85" w:rsidP="008A1B85">
      <w:pPr>
        <w:pStyle w:val="ListParagraph"/>
        <w:numPr>
          <w:ilvl w:val="0"/>
          <w:numId w:val="2"/>
        </w:numPr>
      </w:pPr>
      <w:r>
        <w:t>DFS (Distributed File Systems): What it is, what problem it solves, how to implement it in Windows.</w:t>
      </w:r>
    </w:p>
    <w:p w:rsidR="008A1B85" w:rsidRDefault="008A1B85" w:rsidP="008A1B85">
      <w:pPr>
        <w:pStyle w:val="ListParagraph"/>
        <w:numPr>
          <w:ilvl w:val="0"/>
          <w:numId w:val="2"/>
        </w:numPr>
      </w:pPr>
      <w:r>
        <w:t>Implementing a VPN under Windows: Describe the underlying technologies and focus the demo on the how to of implementation.</w:t>
      </w:r>
    </w:p>
    <w:p w:rsidR="008A1B85" w:rsidRDefault="008A1B85" w:rsidP="008A1B85">
      <w:pPr>
        <w:pStyle w:val="ListParagraph"/>
        <w:numPr>
          <w:ilvl w:val="0"/>
          <w:numId w:val="2"/>
        </w:numPr>
      </w:pPr>
      <w:r>
        <w:t xml:space="preserve">Network </w:t>
      </w:r>
      <w:proofErr w:type="spellStart"/>
      <w:r>
        <w:t>Heatmaps</w:t>
      </w:r>
      <w:proofErr w:type="spellEnd"/>
      <w:r>
        <w:t>: What they are, how to produce them.  I see this as a cool technology demo heavy on PowerShell.</w:t>
      </w:r>
    </w:p>
    <w:p w:rsidR="008A1B85" w:rsidRDefault="008A1B85" w:rsidP="008A1B85">
      <w:pPr>
        <w:pStyle w:val="ListParagraph"/>
        <w:numPr>
          <w:ilvl w:val="0"/>
          <w:numId w:val="2"/>
        </w:numPr>
      </w:pPr>
      <w:r>
        <w:t>…</w:t>
      </w:r>
    </w:p>
    <w:p w:rsidR="00D366D8" w:rsidRDefault="00D366D8" w:rsidP="008A1B85"/>
    <w:p w:rsidR="00A47CF3" w:rsidRDefault="00A47CF3" w:rsidP="008A1B85">
      <w:r>
        <w:t>Should you require additional infrastructure (VMs, virtual disks, IP addresses, software, etc.), please discuss with me well in advance.  I expect that most groups will use their existing virtual machines for the demos.</w:t>
      </w:r>
    </w:p>
    <w:p w:rsidR="00A47CF3" w:rsidRDefault="00A47CF3" w:rsidP="008A1B85"/>
    <w:p w:rsidR="008A1B85" w:rsidRDefault="008A1B85" w:rsidP="008A1B85">
      <w:bookmarkStart w:id="0" w:name="_GoBack"/>
      <w:bookmarkEnd w:id="0"/>
      <w:r>
        <w:t xml:space="preserve">Once you’ve selected your topic, please </w:t>
      </w:r>
      <w:r w:rsidR="00A47CF3">
        <w:t>add a message on the class forum (on Lea), reserving your topic (i.e. I don’t want any two groups covering the same thing).  First come, first served.</w:t>
      </w:r>
    </w:p>
    <w:sectPr w:rsidR="008A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C0C49"/>
    <w:multiLevelType w:val="hybridMultilevel"/>
    <w:tmpl w:val="F562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C18A7"/>
    <w:multiLevelType w:val="hybridMultilevel"/>
    <w:tmpl w:val="D122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DF"/>
    <w:rsid w:val="00005D2F"/>
    <w:rsid w:val="00064ECF"/>
    <w:rsid w:val="004C1091"/>
    <w:rsid w:val="005E62DF"/>
    <w:rsid w:val="007D3E83"/>
    <w:rsid w:val="008A1B85"/>
    <w:rsid w:val="008F176C"/>
    <w:rsid w:val="00975DA5"/>
    <w:rsid w:val="00A47CF3"/>
    <w:rsid w:val="00B114F1"/>
    <w:rsid w:val="00B211F5"/>
    <w:rsid w:val="00D366D8"/>
    <w:rsid w:val="00F05893"/>
    <w:rsid w:val="00F0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1072"/>
  <w15:chartTrackingRefBased/>
  <w15:docId w15:val="{46575E58-F4C6-4DDC-BA81-C23F44E8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7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05D2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05D2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05D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FCABB19B.dotm</Template>
  <TotalTime>176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Matthews</dc:creator>
  <cp:keywords/>
  <dc:description/>
  <cp:lastModifiedBy>Jim Matthews</cp:lastModifiedBy>
  <cp:revision>9</cp:revision>
  <dcterms:created xsi:type="dcterms:W3CDTF">2016-04-09T01:03:00Z</dcterms:created>
  <dcterms:modified xsi:type="dcterms:W3CDTF">2017-04-06T15:46:00Z</dcterms:modified>
</cp:coreProperties>
</file>